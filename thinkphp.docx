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039D2" w14:textId="77777777" w:rsidR="00533586" w:rsidRDefault="00175776">
      <w:pPr>
        <w:pStyle w:val="1"/>
      </w:pPr>
      <w:proofErr w:type="spellStart"/>
      <w:r>
        <w:t>thinkphp</w:t>
      </w:r>
      <w:proofErr w:type="spellEnd"/>
    </w:p>
    <w:p w14:paraId="7AB31CF0" w14:textId="73A4C3D9" w:rsidR="00533586" w:rsidRDefault="00CE6C33" w:rsidP="00CE6C33">
      <w:pPr>
        <w:pStyle w:val="a"/>
      </w:pPr>
      <w:r>
        <w:t>配置</w:t>
      </w:r>
    </w:p>
    <w:p w14:paraId="2D712DA9" w14:textId="4821047C" w:rsidR="00CE6C33" w:rsidRDefault="00CE6C33" w:rsidP="00CE6C33">
      <w:pPr>
        <w:pStyle w:val="a"/>
        <w:numPr>
          <w:ilvl w:val="0"/>
          <w:numId w:val="0"/>
        </w:numPr>
        <w:ind w:left="432"/>
      </w:pPr>
      <w:r>
        <w:rPr>
          <w:noProof/>
          <w:lang w:val="en-US"/>
        </w:rPr>
        <w:drawing>
          <wp:inline distT="0" distB="0" distL="0" distR="0" wp14:anchorId="02117831" wp14:editId="7FFDD6A9">
            <wp:extent cx="5359400" cy="4876800"/>
            <wp:effectExtent l="0" t="0" r="0" b="0"/>
            <wp:docPr id="2" name="图片 2" descr="QQ20170706-140331@2x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20170706-140331@2x副本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63E9B" w14:textId="124226C9" w:rsidR="00FF4479" w:rsidRDefault="00323E4F" w:rsidP="00CE6C33">
      <w:pPr>
        <w:pStyle w:val="a"/>
        <w:numPr>
          <w:ilvl w:val="0"/>
          <w:numId w:val="0"/>
        </w:numPr>
        <w:ind w:left="432"/>
      </w:pPr>
      <w:r>
        <w:t>配置</w:t>
      </w:r>
      <w:r w:rsidR="00FF4479">
        <w:t>格式：</w:t>
      </w:r>
      <w:proofErr w:type="spellStart"/>
      <w:r w:rsidR="00FF4479">
        <w:rPr>
          <w:rFonts w:hint="eastAsia"/>
        </w:rPr>
        <w:t>php</w:t>
      </w:r>
      <w:proofErr w:type="spellEnd"/>
      <w:r w:rsidR="00FF4479">
        <w:t xml:space="preserve"> , </w:t>
      </w:r>
      <w:proofErr w:type="spellStart"/>
      <w:r w:rsidR="00FF4479">
        <w:t>yaml</w:t>
      </w:r>
      <w:proofErr w:type="spellEnd"/>
      <w:r w:rsidR="00FF4479">
        <w:t xml:space="preserve"> , </w:t>
      </w:r>
      <w:proofErr w:type="spellStart"/>
      <w:r w:rsidR="00FF4479">
        <w:t>ini</w:t>
      </w:r>
      <w:proofErr w:type="spellEnd"/>
      <w:r w:rsidR="00FF4479">
        <w:t xml:space="preserve"> , xml , xml , </w:t>
      </w:r>
      <w:proofErr w:type="spellStart"/>
      <w:r w:rsidR="00FF4479">
        <w:t>json</w:t>
      </w:r>
      <w:proofErr w:type="spellEnd"/>
    </w:p>
    <w:p w14:paraId="0767B425" w14:textId="0A4F0A01" w:rsidR="00A70856" w:rsidRDefault="00535EAB" w:rsidP="00386D0D">
      <w:pPr>
        <w:pStyle w:val="a"/>
        <w:numPr>
          <w:ilvl w:val="0"/>
          <w:numId w:val="0"/>
        </w:numPr>
        <w:ind w:left="1152" w:firstLine="288"/>
      </w:pPr>
      <w:r>
        <w:t xml:space="preserve">  </w:t>
      </w:r>
      <w:r w:rsidR="00A70856">
        <w:rPr>
          <w:rFonts w:hint="eastAsia"/>
        </w:rPr>
        <w:t>通过</w:t>
      </w:r>
      <w:r w:rsidR="00A70856">
        <w:t>在</w:t>
      </w:r>
      <w:r w:rsidR="00A70856" w:rsidRPr="00AA0490">
        <w:rPr>
          <w:color w:val="92D050"/>
        </w:rPr>
        <w:t>入口文件</w:t>
      </w:r>
      <w:r w:rsidR="00A70856">
        <w:t>中定义</w:t>
      </w:r>
      <w:r w:rsidR="00A70856" w:rsidRPr="00AA0490">
        <w:rPr>
          <w:color w:val="92D050"/>
        </w:rPr>
        <w:t>CONF_EXT</w:t>
      </w:r>
      <w:r w:rsidR="00A70856" w:rsidRPr="00AA0490">
        <w:rPr>
          <w:rFonts w:hint="eastAsia"/>
          <w:color w:val="92D050"/>
        </w:rPr>
        <w:t>常量</w:t>
      </w:r>
      <w:r w:rsidR="00A70856">
        <w:t>来指定格式</w:t>
      </w:r>
    </w:p>
    <w:p w14:paraId="15439B43" w14:textId="77777777" w:rsidR="00F14F6C" w:rsidRDefault="00323E4F" w:rsidP="00323E4F">
      <w:pPr>
        <w:pStyle w:val="a"/>
        <w:numPr>
          <w:ilvl w:val="0"/>
          <w:numId w:val="0"/>
        </w:numPr>
        <w:ind w:left="432" w:hanging="432"/>
      </w:pPr>
      <w:r>
        <w:tab/>
      </w:r>
      <w:r>
        <w:rPr>
          <w:rFonts w:hint="eastAsia"/>
        </w:rPr>
        <w:t>配置</w:t>
      </w:r>
      <w:r>
        <w:t>读取：</w:t>
      </w:r>
      <w:r w:rsidR="00F14F6C">
        <w:t>C</w:t>
      </w:r>
      <w:r w:rsidR="00F14F6C">
        <w:rPr>
          <w:rFonts w:hint="eastAsia"/>
        </w:rPr>
        <w:t>函数</w:t>
      </w:r>
      <w:r w:rsidR="00F14F6C">
        <w:t xml:space="preserve">  </w:t>
      </w:r>
    </w:p>
    <w:p w14:paraId="2789D0BA" w14:textId="5DA81D00" w:rsidR="00323E4F" w:rsidRPr="00B9720D" w:rsidRDefault="00F14F6C" w:rsidP="00F14F6C">
      <w:pPr>
        <w:pStyle w:val="a"/>
        <w:numPr>
          <w:ilvl w:val="0"/>
          <w:numId w:val="0"/>
        </w:numPr>
        <w:ind w:left="1872" w:firstLine="288"/>
        <w:rPr>
          <w:color w:val="FF0000"/>
        </w:rPr>
      </w:pPr>
      <w:r w:rsidRPr="00B9720D">
        <w:rPr>
          <w:color w:val="FF0000"/>
        </w:rPr>
        <w:t>C(‘’)</w:t>
      </w:r>
      <w:r w:rsidRPr="00B9720D">
        <w:rPr>
          <w:color w:val="FF0000"/>
        </w:rPr>
        <w:t>读取全部配置项</w:t>
      </w:r>
    </w:p>
    <w:p w14:paraId="3AC5C6B2" w14:textId="3F62CC99" w:rsidR="001741A3" w:rsidRDefault="001741A3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‘name’</w:t>
      </w:r>
      <w:r>
        <w:rPr>
          <w:rFonts w:hint="eastAsia"/>
        </w:rPr>
        <w:t>)</w:t>
      </w:r>
      <w:r>
        <w:t>读取配置项名称为</w:t>
      </w:r>
      <w:r>
        <w:t>name</w:t>
      </w:r>
      <w:r>
        <w:t>的配置值</w:t>
      </w:r>
    </w:p>
    <w:p w14:paraId="057306E2" w14:textId="2C1A5F57" w:rsidR="00791A1A" w:rsidRDefault="00F85836" w:rsidP="00F14F6C">
      <w:pPr>
        <w:pStyle w:val="a"/>
        <w:numPr>
          <w:ilvl w:val="0"/>
          <w:numId w:val="0"/>
        </w:numPr>
        <w:ind w:left="1872" w:firstLine="288"/>
      </w:pPr>
      <w:r>
        <w:t>C(‘</w:t>
      </w:r>
      <w:proofErr w:type="spellStart"/>
      <w:r>
        <w:t>name’,</w:t>
      </w:r>
      <w:r w:rsidRPr="0037769D">
        <w:rPr>
          <w:color w:val="92D050"/>
        </w:rPr>
        <w:t>null</w:t>
      </w:r>
      <w:r>
        <w:t>,’</w:t>
      </w:r>
      <w:r>
        <w:rPr>
          <w:rFonts w:hint="eastAsia"/>
        </w:rPr>
        <w:t>default</w:t>
      </w:r>
      <w:proofErr w:type="spellEnd"/>
      <w:r>
        <w:t>’)</w:t>
      </w:r>
      <w:r w:rsidR="00DD5D8E">
        <w:t>读取</w:t>
      </w:r>
      <w:r w:rsidR="00DD5D8E">
        <w:t xml:space="preserve"> </w:t>
      </w:r>
      <w:r w:rsidR="00DD5D8E">
        <w:rPr>
          <w:rFonts w:hint="eastAsia"/>
        </w:rPr>
        <w:t>配置项</w:t>
      </w:r>
      <w:r w:rsidR="00DD5D8E">
        <w:t>name</w:t>
      </w:r>
      <w:r w:rsidR="00DD5D8E">
        <w:t>的配置</w:t>
      </w:r>
      <w:r w:rsidR="00DD5D8E">
        <w:rPr>
          <w:rFonts w:hint="eastAsia"/>
        </w:rPr>
        <w:t>值</w:t>
      </w:r>
      <w:r w:rsidR="00FA7C64">
        <w:t>，如</w:t>
      </w:r>
      <w:r w:rsidR="00FA7C64">
        <w:rPr>
          <w:rFonts w:hint="eastAsia"/>
        </w:rPr>
        <w:t>未</w:t>
      </w:r>
      <w:r w:rsidR="00FA7C64">
        <w:t>配置返回</w:t>
      </w:r>
      <w:r w:rsidR="00FA7C64">
        <w:t>default</w:t>
      </w:r>
    </w:p>
    <w:p w14:paraId="3611F295" w14:textId="351D61D0" w:rsidR="0037769D" w:rsidRDefault="0037769D" w:rsidP="00F14F6C">
      <w:pPr>
        <w:pStyle w:val="a"/>
        <w:numPr>
          <w:ilvl w:val="0"/>
          <w:numId w:val="0"/>
        </w:numPr>
        <w:ind w:left="1872" w:firstLine="288"/>
      </w:pPr>
      <w:r>
        <w:rPr>
          <w:rFonts w:hint="eastAsia"/>
        </w:rPr>
        <w:t>C(</w:t>
      </w:r>
      <w:r>
        <w:t>‘</w:t>
      </w:r>
      <w:proofErr w:type="spellStart"/>
      <w:r w:rsidRPr="00B90862">
        <w:rPr>
          <w:color w:val="92D050"/>
        </w:rPr>
        <w:t>parent</w:t>
      </w:r>
      <w:r>
        <w:t>.sub</w:t>
      </w:r>
      <w:proofErr w:type="spellEnd"/>
      <w:r>
        <w:t>’</w:t>
      </w:r>
      <w:r>
        <w:rPr>
          <w:rFonts w:hint="eastAsia"/>
        </w:rPr>
        <w:t>)</w:t>
      </w:r>
      <w:r w:rsidR="00942B64">
        <w:t>读取二维数组配置</w:t>
      </w:r>
    </w:p>
    <w:p w14:paraId="0DED5F8F" w14:textId="03443899" w:rsidR="00BB2E83" w:rsidRDefault="00BB2E83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配置</w:t>
      </w:r>
      <w:r>
        <w:t>的名称</w:t>
      </w:r>
      <w:r w:rsidRPr="00F03B90">
        <w:rPr>
          <w:color w:val="92D050"/>
        </w:rPr>
        <w:t>不区分大小写</w:t>
      </w:r>
      <w:r w:rsidR="00F03B90">
        <w:t>，</w:t>
      </w:r>
      <w:r w:rsidR="00F03B90">
        <w:rPr>
          <w:rFonts w:hint="eastAsia"/>
        </w:rPr>
        <w:t>但</w:t>
      </w:r>
      <w:r w:rsidR="00F03B90">
        <w:t>二维数组配置</w:t>
      </w:r>
      <w:r w:rsidR="00F03B90">
        <w:t>读取的参数，</w:t>
      </w:r>
      <w:r w:rsidR="00F03B90" w:rsidRPr="00F03B90">
        <w:rPr>
          <w:color w:val="92D050"/>
        </w:rPr>
        <w:t>parent</w:t>
      </w:r>
      <w:r w:rsidR="00F03B90" w:rsidRPr="00F03B90">
        <w:rPr>
          <w:rFonts w:hint="eastAsia"/>
          <w:color w:val="92D050"/>
        </w:rPr>
        <w:t>是</w:t>
      </w:r>
      <w:r w:rsidR="00F03B90" w:rsidRPr="00F03B90">
        <w:rPr>
          <w:color w:val="92D050"/>
        </w:rPr>
        <w:t>严格</w:t>
      </w:r>
      <w:r w:rsidR="00F03B90" w:rsidRPr="00F03B90">
        <w:rPr>
          <w:rFonts w:hint="eastAsia"/>
          <w:color w:val="92D050"/>
        </w:rPr>
        <w:t>区分</w:t>
      </w:r>
      <w:r w:rsidR="00F03B90" w:rsidRPr="00F03B90">
        <w:rPr>
          <w:color w:val="92D050"/>
        </w:rPr>
        <w:t>大小写</w:t>
      </w:r>
    </w:p>
    <w:p w14:paraId="6A7683CE" w14:textId="3F3E570A" w:rsidR="00307612" w:rsidRDefault="00307612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大写字母</w:t>
      </w:r>
      <w:r>
        <w:rPr>
          <w:color w:val="92D050"/>
        </w:rPr>
        <w:t xml:space="preserve"> + </w:t>
      </w:r>
      <w:r w:rsidR="004A16A8">
        <w:rPr>
          <w:color w:val="92D050"/>
        </w:rPr>
        <w:t>_</w:t>
      </w:r>
    </w:p>
    <w:p w14:paraId="0CFE8F73" w14:textId="3EBDDD70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  <w:color w:val="92D050"/>
        </w:rPr>
        <w:tab/>
      </w:r>
      <w:r w:rsidRPr="004673C8">
        <w:rPr>
          <w:rFonts w:hint="eastAsia"/>
        </w:rPr>
        <w:t>动态</w:t>
      </w:r>
      <w:r w:rsidRPr="004673C8">
        <w:t>配置</w:t>
      </w:r>
      <w:r>
        <w:t>：</w:t>
      </w:r>
    </w:p>
    <w:p w14:paraId="388E1B66" w14:textId="18A2270D" w:rsidR="004673C8" w:rsidRDefault="004673C8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‘</w:t>
      </w:r>
      <w:proofErr w:type="spellStart"/>
      <w:r>
        <w:t>name’,$value</w:t>
      </w:r>
      <w:proofErr w:type="spellEnd"/>
      <w:r>
        <w:rPr>
          <w:rFonts w:hint="eastAsia"/>
        </w:rPr>
        <w:t>)</w:t>
      </w:r>
      <w:r>
        <w:t>设置配置项名称为</w:t>
      </w:r>
      <w:r>
        <w:t>name</w:t>
      </w:r>
      <w:r>
        <w:t>的配置值</w:t>
      </w:r>
    </w:p>
    <w:p w14:paraId="49664563" w14:textId="6FEB375D" w:rsidR="00A9431F" w:rsidRDefault="00A9431F" w:rsidP="00BB2E83">
      <w:pPr>
        <w:pStyle w:val="a"/>
        <w:numPr>
          <w:ilvl w:val="0"/>
          <w:numId w:val="0"/>
        </w:numPr>
        <w:ind w:left="432" w:hanging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C(</w:t>
      </w:r>
      <w:r>
        <w:t>$</w:t>
      </w:r>
      <w:proofErr w:type="spellStart"/>
      <w:r>
        <w:t>config_array</w:t>
      </w:r>
      <w:proofErr w:type="spellEnd"/>
      <w:r>
        <w:rPr>
          <w:rFonts w:hint="eastAsia"/>
        </w:rPr>
        <w:t>)</w:t>
      </w:r>
      <w:r w:rsidR="000D08CB">
        <w:t>批量配置</w:t>
      </w:r>
    </w:p>
    <w:p w14:paraId="3E0D24E3" w14:textId="727E8216" w:rsidR="00074A96" w:rsidRDefault="00074A96" w:rsidP="00BB2E83">
      <w:pPr>
        <w:pStyle w:val="a"/>
        <w:numPr>
          <w:ilvl w:val="0"/>
          <w:numId w:val="0"/>
        </w:numPr>
        <w:ind w:left="432" w:hanging="432"/>
        <w:rPr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$</w:t>
      </w:r>
      <w:proofErr w:type="spellStart"/>
      <w:r>
        <w:t>config_array</w:t>
      </w:r>
      <w:proofErr w:type="spellEnd"/>
      <w:r>
        <w:t>中</w:t>
      </w:r>
      <w:r w:rsidRPr="00074A96">
        <w:rPr>
          <w:color w:val="92D050"/>
        </w:rPr>
        <w:tab/>
        <w:t>K</w:t>
      </w:r>
      <w:r w:rsidRPr="00074A96">
        <w:rPr>
          <w:rFonts w:hint="eastAsia"/>
          <w:color w:val="92D050"/>
        </w:rPr>
        <w:t>ey</w:t>
      </w:r>
      <w:r w:rsidRPr="00074A96">
        <w:rPr>
          <w:color w:val="92D050"/>
        </w:rPr>
        <w:t>为配置项名称</w:t>
      </w:r>
      <w:r>
        <w:t>，</w:t>
      </w:r>
      <w:r>
        <w:rPr>
          <w:rFonts w:hint="eastAsia"/>
        </w:rPr>
        <w:t>对应</w:t>
      </w:r>
      <w:r w:rsidRPr="00074A96">
        <w:rPr>
          <w:color w:val="92D050"/>
        </w:rPr>
        <w:t>V</w:t>
      </w:r>
      <w:r w:rsidRPr="00074A96">
        <w:rPr>
          <w:rFonts w:hint="eastAsia"/>
          <w:color w:val="92D050"/>
        </w:rPr>
        <w:t>alue</w:t>
      </w:r>
      <w:r w:rsidRPr="00074A96">
        <w:rPr>
          <w:color w:val="92D050"/>
        </w:rPr>
        <w:t>为配置值</w:t>
      </w:r>
      <w:r w:rsidR="002919A4">
        <w:rPr>
          <w:color w:val="92D050"/>
        </w:rPr>
        <w:t xml:space="preserve"> </w:t>
      </w:r>
    </w:p>
    <w:p w14:paraId="50CD63E7" w14:textId="0B15310F" w:rsidR="002919A4" w:rsidRDefault="00A1605C" w:rsidP="00A1605C">
      <w:pPr>
        <w:pStyle w:val="a"/>
        <w:numPr>
          <w:ilvl w:val="0"/>
          <w:numId w:val="0"/>
        </w:numPr>
        <w:ind w:left="432"/>
      </w:pPr>
      <w:r w:rsidRPr="00A1605C">
        <w:t>扩展配置</w:t>
      </w:r>
      <w:r w:rsidR="00847F61">
        <w:t>：</w:t>
      </w:r>
    </w:p>
    <w:p w14:paraId="68F3A4CB" w14:textId="70B2E4AE" w:rsidR="00287DC3" w:rsidRDefault="00287DC3" w:rsidP="00A1605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t>设置</w:t>
      </w:r>
      <w:r w:rsidRPr="00486973">
        <w:rPr>
          <w:color w:val="92D050"/>
        </w:rPr>
        <w:t>LOAD_EXT_CONFIG</w:t>
      </w:r>
      <w:r>
        <w:rPr>
          <w:rFonts w:hint="eastAsia"/>
        </w:rPr>
        <w:t>配置</w:t>
      </w:r>
      <w:r>
        <w:t>项的值来加载</w:t>
      </w:r>
      <w:r w:rsidRPr="00DF0F59">
        <w:rPr>
          <w:color w:val="92D050"/>
        </w:rPr>
        <w:t>当前模块</w:t>
      </w:r>
      <w:r w:rsidR="00474C31">
        <w:t>的自定义</w:t>
      </w:r>
      <w:r w:rsidR="002C4316">
        <w:t>配置</w:t>
      </w:r>
      <w:r w:rsidR="00474C31">
        <w:t>文件</w:t>
      </w:r>
    </w:p>
    <w:p w14:paraId="23199C2A" w14:textId="77777777" w:rsidR="001A46F3" w:rsidRDefault="001A46F3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888C256" w14:textId="77777777" w:rsidR="001A46F3" w:rsidRDefault="001A46F3" w:rsidP="00A1605C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0DD0864" w14:textId="05AFF986" w:rsidR="00CE6C33" w:rsidRDefault="00B45A1E" w:rsidP="00CE6C33">
      <w:pPr>
        <w:pStyle w:val="a"/>
      </w:pPr>
      <w:r>
        <w:rPr>
          <w:rFonts w:hint="eastAsia"/>
        </w:rPr>
        <w:t>控制器</w:t>
      </w:r>
    </w:p>
    <w:p w14:paraId="4B044D31" w14:textId="56CB727F" w:rsidR="00B45A1E" w:rsidRDefault="003D0725" w:rsidP="001B16E9">
      <w:pPr>
        <w:pStyle w:val="a"/>
        <w:numPr>
          <w:ilvl w:val="0"/>
          <w:numId w:val="7"/>
        </w:numPr>
      </w:pPr>
      <w:r>
        <w:rPr>
          <w:rFonts w:hint="eastAsia"/>
        </w:rPr>
        <w:t>就是</w:t>
      </w:r>
      <w:r>
        <w:t>一个</w:t>
      </w:r>
      <w:proofErr w:type="spellStart"/>
      <w:r>
        <w:t>php</w:t>
      </w:r>
      <w:proofErr w:type="spellEnd"/>
      <w:r>
        <w:t>类，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thinkphp</w:t>
      </w:r>
      <w:proofErr w:type="spellEnd"/>
      <w:r>
        <w:t>的核心类</w:t>
      </w:r>
      <w:r>
        <w:t>C</w:t>
      </w:r>
      <w:r>
        <w:rPr>
          <w:rFonts w:hint="eastAsia"/>
        </w:rPr>
        <w:t>on</w:t>
      </w:r>
      <w:r>
        <w:t>troller</w:t>
      </w:r>
    </w:p>
    <w:p w14:paraId="186787A5" w14:textId="7D14C84F" w:rsidR="001B16E9" w:rsidRDefault="001B16E9" w:rsidP="001B16E9">
      <w:pPr>
        <w:pStyle w:val="a"/>
        <w:numPr>
          <w:ilvl w:val="0"/>
          <w:numId w:val="7"/>
        </w:numPr>
      </w:pPr>
      <w:r>
        <w:rPr>
          <w:rFonts w:hint="eastAsia"/>
        </w:rPr>
        <w:t>public</w:t>
      </w:r>
      <w:r>
        <w:rPr>
          <w:rFonts w:hint="eastAsia"/>
        </w:rPr>
        <w:t>外部访问</w:t>
      </w:r>
    </w:p>
    <w:p w14:paraId="215583A0" w14:textId="451D545D" w:rsidR="001B16E9" w:rsidRDefault="00AF05F2" w:rsidP="001B16E9">
      <w:pPr>
        <w:pStyle w:val="a"/>
        <w:numPr>
          <w:ilvl w:val="0"/>
          <w:numId w:val="7"/>
        </w:numPr>
      </w:pPr>
      <w:r>
        <w:t>ACTION_SUFFIX</w:t>
      </w:r>
      <w:r>
        <w:rPr>
          <w:rFonts w:hint="eastAsia"/>
        </w:rPr>
        <w:t>操作方法</w:t>
      </w:r>
      <w:r>
        <w:t>定义修改</w:t>
      </w:r>
    </w:p>
    <w:p w14:paraId="52351C66" w14:textId="3693D894" w:rsidR="00474CD2" w:rsidRDefault="00474CD2" w:rsidP="001B16E9">
      <w:pPr>
        <w:pStyle w:val="a"/>
        <w:numPr>
          <w:ilvl w:val="0"/>
          <w:numId w:val="7"/>
        </w:numPr>
      </w:pPr>
      <w:r>
        <w:rPr>
          <w:rFonts w:hint="eastAsia"/>
        </w:rPr>
        <w:t>空控制器</w:t>
      </w:r>
      <w:r>
        <w:t>、</w:t>
      </w:r>
      <w:r>
        <w:rPr>
          <w:rFonts w:hint="eastAsia"/>
        </w:rPr>
        <w:t>空</w:t>
      </w:r>
      <w:r>
        <w:t>操作方法</w:t>
      </w:r>
    </w:p>
    <w:p w14:paraId="789F10DC" w14:textId="792CA49A" w:rsidR="00EB7E02" w:rsidRDefault="00EB7E02" w:rsidP="001B16E9">
      <w:pPr>
        <w:pStyle w:val="a"/>
        <w:numPr>
          <w:ilvl w:val="0"/>
          <w:numId w:val="7"/>
        </w:numPr>
      </w:pPr>
      <w:r>
        <w:rPr>
          <w:rFonts w:hint="eastAsia"/>
        </w:rPr>
        <w:t>操作</w:t>
      </w:r>
      <w:r w:rsidR="009E4AEE">
        <w:t>绑定到</w:t>
      </w:r>
      <w:r w:rsidR="009E4AEE">
        <w:rPr>
          <w:rFonts w:hint="eastAsia"/>
        </w:rPr>
        <w:t>类</w:t>
      </w:r>
    </w:p>
    <w:p w14:paraId="01DF15C3" w14:textId="7E214A09" w:rsidR="00021A95" w:rsidRDefault="00021A95" w:rsidP="001B16E9">
      <w:pPr>
        <w:pStyle w:val="a"/>
        <w:numPr>
          <w:ilvl w:val="0"/>
          <w:numId w:val="7"/>
        </w:numPr>
        <w:rPr>
          <w:rFonts w:hint="eastAsia"/>
        </w:rPr>
      </w:pPr>
      <w:r>
        <w:t>调用四种方式：自动定位、</w:t>
      </w:r>
      <w:r>
        <w:rPr>
          <w:rFonts w:hint="eastAsia"/>
        </w:rPr>
        <w:t>new</w:t>
      </w:r>
      <w:r>
        <w:rPr>
          <w:rFonts w:hint="eastAsia"/>
        </w:rPr>
        <w:t>实例化</w:t>
      </w:r>
      <w:r>
        <w:t>、</w:t>
      </w:r>
      <w:r>
        <w:t>A</w:t>
      </w:r>
      <w:r>
        <w:rPr>
          <w:rFonts w:hint="eastAsia"/>
        </w:rPr>
        <w:t>函数</w:t>
      </w:r>
      <w:r>
        <w:t>、</w:t>
      </w:r>
      <w:r>
        <w:t>R</w:t>
      </w:r>
      <w:r>
        <w:rPr>
          <w:rFonts w:hint="eastAsia"/>
        </w:rPr>
        <w:t>函数</w:t>
      </w:r>
    </w:p>
    <w:p w14:paraId="7F122BE5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5183925" w14:textId="7986F828" w:rsidR="0076358F" w:rsidRDefault="0076358F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URL</w:t>
      </w:r>
      <w:r>
        <w:rPr>
          <w:rFonts w:hint="eastAsia"/>
        </w:rPr>
        <w:t>模式</w:t>
      </w:r>
    </w:p>
    <w:p w14:paraId="49EB001B" w14:textId="6F1C2344" w:rsidR="0076358F" w:rsidRDefault="00FC2E44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tab/>
      </w:r>
      <w:r>
        <w:rPr>
          <w:rFonts w:hint="eastAsia"/>
        </w:rPr>
        <w:t>四种</w:t>
      </w:r>
      <w:r>
        <w:t>：</w:t>
      </w:r>
      <w:r w:rsidR="007134EE">
        <w:t>通过</w:t>
      </w:r>
      <w:r w:rsidR="007134EE" w:rsidRPr="007134EE">
        <w:rPr>
          <w:color w:val="92D050"/>
        </w:rPr>
        <w:t>URL_MODEL</w:t>
      </w:r>
      <w:r w:rsidR="007134EE">
        <w:rPr>
          <w:rFonts w:hint="eastAsia"/>
        </w:rPr>
        <w:t>配置</w:t>
      </w:r>
    </w:p>
    <w:p w14:paraId="1232C2A7" w14:textId="143FD20E" w:rsidR="004379B3" w:rsidRDefault="006D4306" w:rsidP="006C5456">
      <w:pPr>
        <w:pStyle w:val="a"/>
        <w:numPr>
          <w:ilvl w:val="0"/>
          <w:numId w:val="0"/>
        </w:numPr>
        <w:ind w:left="432"/>
      </w:pPr>
      <w:r>
        <w:tab/>
      </w:r>
      <w:r>
        <w:tab/>
        <w:t>0</w:t>
      </w:r>
      <w:r>
        <w:t>：</w:t>
      </w:r>
      <w:r>
        <w:rPr>
          <w:rFonts w:hint="eastAsia"/>
        </w:rPr>
        <w:t>普通</w:t>
      </w:r>
      <w:r>
        <w:t>模式</w:t>
      </w:r>
      <w:r w:rsidR="006C5456">
        <w:t xml:space="preserve">     </w:t>
      </w:r>
      <w:r w:rsidR="004379B3">
        <w:t>( http://domain/index.php?m=m&amp;c=c&amp;a=</w:t>
      </w:r>
      <w:proofErr w:type="gramStart"/>
      <w:r w:rsidR="004379B3">
        <w:t>a )</w:t>
      </w:r>
      <w:proofErr w:type="gramEnd"/>
    </w:p>
    <w:p w14:paraId="2BAF6BCA" w14:textId="6F6A2745" w:rsidR="006D4306" w:rsidRDefault="006D4306" w:rsidP="00A46CE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</w:t>
      </w:r>
      <w:r>
        <w:t>athInfo</w:t>
      </w:r>
      <w:proofErr w:type="spellEnd"/>
      <w:r w:rsidR="00A46CEC">
        <w:t xml:space="preserve">       </w:t>
      </w:r>
      <w:r w:rsidR="00A46CEC">
        <w:t>( http://domain/index.php?m</w:t>
      </w:r>
      <w:r w:rsidR="00B47125">
        <w:t>/</w:t>
      </w:r>
      <w:r w:rsidR="00A46CEC">
        <w:t>c</w:t>
      </w:r>
      <w:r w:rsidR="00B47125">
        <w:t>/</w:t>
      </w:r>
      <w:proofErr w:type="gramStart"/>
      <w:r w:rsidR="00A46CEC">
        <w:t>a )</w:t>
      </w:r>
      <w:proofErr w:type="gramEnd"/>
    </w:p>
    <w:p w14:paraId="3DAD20BF" w14:textId="2AB6EDB8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ReWrite</w:t>
      </w:r>
      <w:proofErr w:type="spellEnd"/>
      <w:r w:rsidR="000941E8">
        <w:t xml:space="preserve">        </w:t>
      </w:r>
      <w:r w:rsidR="000941E8">
        <w:t>( http://domain/m/c/a )</w:t>
      </w:r>
    </w:p>
    <w:p w14:paraId="3E181557" w14:textId="6D9ED9D3" w:rsidR="006D4306" w:rsidRDefault="006D430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：兼容</w:t>
      </w:r>
      <w:r>
        <w:t>模式</w:t>
      </w:r>
    </w:p>
    <w:p w14:paraId="3C838D57" w14:textId="6B405F50" w:rsidR="000F72E0" w:rsidRDefault="000F72E0" w:rsidP="00E94884">
      <w:pPr>
        <w:pStyle w:val="a"/>
        <w:numPr>
          <w:ilvl w:val="0"/>
          <w:numId w:val="0"/>
        </w:numPr>
        <w:ind w:left="1152" w:firstLine="288"/>
      </w:pPr>
      <w:proofErr w:type="spellStart"/>
      <w:r>
        <w:rPr>
          <w:rFonts w:hint="eastAsia"/>
        </w:rPr>
        <w:lastRenderedPageBreak/>
        <w:t>PathInfo</w:t>
      </w:r>
      <w:proofErr w:type="spellEnd"/>
      <w:r>
        <w:rPr>
          <w:rFonts w:hint="eastAsia"/>
        </w:rPr>
        <w:t>和</w:t>
      </w:r>
      <w:r>
        <w:t>Rewrite</w:t>
      </w:r>
      <w:r>
        <w:rPr>
          <w:rFonts w:hint="eastAsia"/>
        </w:rPr>
        <w:t>需要</w:t>
      </w:r>
      <w:r>
        <w:t>运行环境的支持</w:t>
      </w:r>
    </w:p>
    <w:p w14:paraId="422558D6" w14:textId="1CBC12DF" w:rsidR="00E94884" w:rsidRDefault="00E94884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t>URL</w:t>
      </w:r>
      <w:r>
        <w:rPr>
          <w:rFonts w:hint="eastAsia"/>
        </w:rPr>
        <w:t>动态</w:t>
      </w:r>
      <w:r>
        <w:t>生成</w:t>
      </w:r>
    </w:p>
    <w:p w14:paraId="297122FA" w14:textId="42204921" w:rsidR="00E94884" w:rsidRPr="00B9720D" w:rsidRDefault="00E94884" w:rsidP="004D238E">
      <w:pPr>
        <w:pStyle w:val="a"/>
        <w:numPr>
          <w:ilvl w:val="0"/>
          <w:numId w:val="0"/>
        </w:numPr>
        <w:ind w:left="432" w:firstLine="288"/>
        <w:rPr>
          <w:color w:val="FF0000"/>
        </w:rPr>
      </w:pPr>
      <w:r>
        <w:t>使用</w:t>
      </w:r>
      <w:r w:rsidRPr="00B9720D">
        <w:rPr>
          <w:color w:val="FF0000"/>
        </w:rPr>
        <w:t>U</w:t>
      </w:r>
      <w:r w:rsidRPr="00B9720D">
        <w:rPr>
          <w:rFonts w:hint="eastAsia"/>
          <w:color w:val="FF0000"/>
        </w:rPr>
        <w:t>函数</w:t>
      </w:r>
      <w:r w:rsidR="004D238E" w:rsidRPr="00B9720D">
        <w:rPr>
          <w:color w:val="FF0000"/>
        </w:rPr>
        <w:t>可以动态生成模式匹配的</w:t>
      </w:r>
      <w:r w:rsidR="004D238E" w:rsidRPr="00B9720D">
        <w:rPr>
          <w:color w:val="FF0000"/>
        </w:rPr>
        <w:t>URL</w:t>
      </w:r>
      <w:r w:rsidR="004F6C38" w:rsidRPr="00B9720D">
        <w:rPr>
          <w:color w:val="FF0000"/>
        </w:rPr>
        <w:t>:</w:t>
      </w:r>
    </w:p>
    <w:p w14:paraId="7236F9F6" w14:textId="031C9208" w:rsidR="004F6C38" w:rsidRPr="00414230" w:rsidRDefault="008B5927" w:rsidP="004D238E">
      <w:pPr>
        <w:pStyle w:val="a"/>
        <w:numPr>
          <w:ilvl w:val="0"/>
          <w:numId w:val="0"/>
        </w:numPr>
        <w:ind w:left="432" w:firstLine="288"/>
        <w:rPr>
          <w:color w:val="92D050"/>
        </w:rPr>
      </w:pPr>
      <w:r>
        <w:tab/>
      </w:r>
      <w:r w:rsidRPr="00414230">
        <w:rPr>
          <w:color w:val="92D050"/>
        </w:rPr>
        <w:t>U(‘</w:t>
      </w:r>
      <w:r w:rsidRPr="00414230">
        <w:rPr>
          <w:rFonts w:hint="eastAsia"/>
          <w:color w:val="92D050"/>
        </w:rPr>
        <w:t>地址</w:t>
      </w:r>
      <w:r w:rsidRPr="00414230">
        <w:rPr>
          <w:color w:val="92D050"/>
        </w:rPr>
        <w:t>表达式</w:t>
      </w:r>
      <w:r w:rsidRPr="00414230">
        <w:rPr>
          <w:color w:val="92D050"/>
        </w:rPr>
        <w:t>’,[‘</w:t>
      </w:r>
      <w:r w:rsidR="000C18A8" w:rsidRPr="00414230">
        <w:rPr>
          <w:rFonts w:hint="eastAsia"/>
          <w:color w:val="92D050"/>
        </w:rPr>
        <w:t>参数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伪静态后缀</w:t>
      </w:r>
      <w:r w:rsidRPr="00414230">
        <w:rPr>
          <w:color w:val="92D050"/>
        </w:rPr>
        <w:t>’],[‘</w:t>
      </w:r>
      <w:r w:rsidR="000C18A8" w:rsidRPr="00414230">
        <w:rPr>
          <w:color w:val="92D050"/>
        </w:rPr>
        <w:t>显示域名</w:t>
      </w:r>
      <w:r w:rsidRPr="00414230">
        <w:rPr>
          <w:color w:val="92D050"/>
        </w:rPr>
        <w:t>’])</w:t>
      </w:r>
    </w:p>
    <w:p w14:paraId="7D6E2E60" w14:textId="6D1F56B6" w:rsidR="00432314" w:rsidRDefault="00432314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</w:r>
      <w:r w:rsidR="00414230">
        <w:t>-</w:t>
      </w:r>
      <w:r w:rsidR="007E75FE">
        <w:rPr>
          <w:rFonts w:hint="eastAsia"/>
        </w:rPr>
        <w:t>地址</w:t>
      </w:r>
      <w:r w:rsidR="007E75FE">
        <w:t>表达式：</w:t>
      </w:r>
      <w:r w:rsidR="007E75FE">
        <w:t>[</w:t>
      </w:r>
      <w:r w:rsidR="007E75FE">
        <w:rPr>
          <w:rFonts w:hint="eastAsia"/>
        </w:rPr>
        <w:t>模块</w:t>
      </w:r>
      <w:r w:rsidR="007E75FE">
        <w:t>/</w:t>
      </w:r>
      <w:r w:rsidR="007E75FE">
        <w:rPr>
          <w:rFonts w:hint="eastAsia"/>
        </w:rPr>
        <w:t>控制器</w:t>
      </w:r>
      <w:r w:rsidR="007E75FE">
        <w:t>/</w:t>
      </w:r>
      <w:r w:rsidR="007E75FE">
        <w:t>操作</w:t>
      </w:r>
      <w:r w:rsidR="007E75FE">
        <w:t>#</w:t>
      </w:r>
      <w:r w:rsidR="007E75FE">
        <w:rPr>
          <w:rFonts w:hint="eastAsia"/>
        </w:rPr>
        <w:t>锚点</w:t>
      </w:r>
      <w:r w:rsidR="00913B9B">
        <w:t>@</w:t>
      </w:r>
      <w:r w:rsidR="00913B9B">
        <w:rPr>
          <w:rFonts w:hint="eastAsia"/>
        </w:rPr>
        <w:t>域名</w:t>
      </w:r>
      <w:r w:rsidR="007E75FE">
        <w:t>]</w:t>
      </w:r>
      <w:r w:rsidR="00913B9B">
        <w:t>?</w:t>
      </w:r>
      <w:r w:rsidR="00913B9B">
        <w:rPr>
          <w:rFonts w:hint="eastAsia"/>
        </w:rPr>
        <w:t>参数</w:t>
      </w:r>
      <w:r w:rsidR="00913B9B">
        <w:t>1=</w:t>
      </w:r>
      <w:r w:rsidR="00913B9B">
        <w:t>值</w:t>
      </w:r>
      <w:r w:rsidR="00913B9B">
        <w:t>1&amp;</w:t>
      </w:r>
      <w:r w:rsidR="00913B9B">
        <w:rPr>
          <w:rFonts w:hint="eastAsia"/>
        </w:rPr>
        <w:t>参数</w:t>
      </w:r>
      <w:r w:rsidR="00913B9B">
        <w:t>2=</w:t>
      </w:r>
      <w:r w:rsidR="00913B9B">
        <w:rPr>
          <w:rFonts w:hint="eastAsia"/>
        </w:rPr>
        <w:t>值</w:t>
      </w:r>
      <w:r w:rsidR="00913B9B">
        <w:t>2</w:t>
      </w:r>
      <w:r w:rsidR="002078FD">
        <w:t>…</w:t>
      </w:r>
    </w:p>
    <w:p w14:paraId="664E6F43" w14:textId="742D7F14" w:rsidR="00414230" w:rsidRDefault="00414230" w:rsidP="004D238E">
      <w:pPr>
        <w:pStyle w:val="a"/>
        <w:numPr>
          <w:ilvl w:val="0"/>
          <w:numId w:val="0"/>
        </w:numPr>
        <w:ind w:left="432" w:firstLine="288"/>
      </w:pPr>
      <w:r>
        <w:rPr>
          <w:rFonts w:hint="eastAsia"/>
        </w:rPr>
        <w:tab/>
        <w:t>-</w:t>
      </w:r>
      <w:r>
        <w:rPr>
          <w:rFonts w:hint="eastAsia"/>
        </w:rPr>
        <w:t>第二个</w:t>
      </w:r>
      <w:r>
        <w:t>参数支持数组和字符串两种定义方式</w:t>
      </w:r>
    </w:p>
    <w:p w14:paraId="1071094C" w14:textId="6B4A6E58" w:rsidR="00414230" w:rsidRDefault="00414230" w:rsidP="004D238E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类</w:t>
      </w:r>
      <w:proofErr w:type="spellStart"/>
      <w:r>
        <w:t>unix</w:t>
      </w:r>
      <w:proofErr w:type="spellEnd"/>
      <w:r>
        <w:rPr>
          <w:rFonts w:hint="eastAsia"/>
        </w:rPr>
        <w:t>系统</w:t>
      </w:r>
      <w:r>
        <w:t>对</w:t>
      </w:r>
      <w:r>
        <w:t>URL</w:t>
      </w:r>
      <w:r>
        <w:rPr>
          <w:rFonts w:hint="eastAsia"/>
        </w:rPr>
        <w:t>大小写</w:t>
      </w:r>
      <w:r>
        <w:t>是敏感的，</w:t>
      </w:r>
      <w:r>
        <w:rPr>
          <w:rFonts w:hint="eastAsia"/>
        </w:rPr>
        <w:t>通过</w:t>
      </w:r>
      <w:r>
        <w:t>配置</w:t>
      </w:r>
      <w:r>
        <w:t>URL_CASE_INSENSITIVE</w:t>
      </w:r>
      <w:r>
        <w:rPr>
          <w:rFonts w:hint="eastAsia"/>
        </w:rPr>
        <w:t>实现不区分</w:t>
      </w:r>
      <w:r>
        <w:t>大小写的</w:t>
      </w:r>
      <w:r>
        <w:t>URL</w:t>
      </w:r>
      <w:r>
        <w:rPr>
          <w:rFonts w:hint="eastAsia"/>
        </w:rPr>
        <w:t>访问</w:t>
      </w:r>
    </w:p>
    <w:p w14:paraId="7457ABEE" w14:textId="77777777" w:rsidR="00E94884" w:rsidRDefault="00E94884" w:rsidP="00B45A1E">
      <w:pPr>
        <w:pStyle w:val="a"/>
        <w:numPr>
          <w:ilvl w:val="0"/>
          <w:numId w:val="0"/>
        </w:numPr>
        <w:ind w:left="432"/>
      </w:pPr>
    </w:p>
    <w:p w14:paraId="17771421" w14:textId="4E4BEFA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伪静态</w:t>
      </w:r>
    </w:p>
    <w:p w14:paraId="5236E12B" w14:textId="3575A81E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为了满足</w:t>
      </w:r>
      <w:r>
        <w:t>更好的</w:t>
      </w:r>
      <w:r>
        <w:t>SEO</w:t>
      </w:r>
      <w:r>
        <w:t>效果，</w:t>
      </w:r>
      <w:r>
        <w:rPr>
          <w:rFonts w:hint="eastAsia"/>
        </w:rPr>
        <w:t>使用</w:t>
      </w:r>
      <w:r>
        <w:t>：</w:t>
      </w:r>
    </w:p>
    <w:p w14:paraId="6BFF1FD9" w14:textId="023E2A0F" w:rsidR="008E0A98" w:rsidRDefault="008E0A9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URL_HTML_SUFFIX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伪静态后缀</w:t>
      </w:r>
    </w:p>
    <w:p w14:paraId="25E04290" w14:textId="40F0EB22" w:rsidR="008E0A98" w:rsidRDefault="008E0A98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URL_DENY_SUFFIX</w:t>
      </w:r>
      <w:r>
        <w:rPr>
          <w:rFonts w:hint="eastAsia"/>
        </w:rPr>
        <w:tab/>
      </w:r>
      <w:r>
        <w:rPr>
          <w:rFonts w:hint="eastAsia"/>
        </w:rPr>
        <w:t>配置</w:t>
      </w:r>
      <w:r>
        <w:t>禁止访问的</w:t>
      </w:r>
      <w:r>
        <w:t>URL</w:t>
      </w:r>
      <w:r>
        <w:rPr>
          <w:rFonts w:hint="eastAsia"/>
        </w:rPr>
        <w:t>后缀</w:t>
      </w:r>
    </w:p>
    <w:p w14:paraId="46F03205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07BBC35C" w14:textId="4B49F398" w:rsidR="00B45A1E" w:rsidRDefault="001919B4" w:rsidP="00B45A1E">
      <w:pPr>
        <w:pStyle w:val="a"/>
        <w:numPr>
          <w:ilvl w:val="0"/>
          <w:numId w:val="0"/>
        </w:numPr>
        <w:ind w:left="432"/>
      </w:pPr>
      <w:r>
        <w:t>本地</w:t>
      </w:r>
      <w:r>
        <w:t>A</w:t>
      </w:r>
      <w:r>
        <w:rPr>
          <w:rFonts w:hint="eastAsia"/>
        </w:rPr>
        <w:t>pach</w:t>
      </w:r>
      <w:r>
        <w:t>e</w:t>
      </w:r>
      <w:r>
        <w:rPr>
          <w:rFonts w:hint="eastAsia"/>
        </w:rPr>
        <w:t>服务器</w:t>
      </w:r>
      <w:r>
        <w:t>实现</w:t>
      </w:r>
      <w:r>
        <w:t>R</w:t>
      </w:r>
      <w:r>
        <w:rPr>
          <w:rFonts w:hint="eastAsia"/>
        </w:rPr>
        <w:t>ewrite</w:t>
      </w:r>
      <w:r>
        <w:t>模式</w:t>
      </w:r>
    </w:p>
    <w:p w14:paraId="6F12FC5C" w14:textId="1057B834" w:rsidR="001919B4" w:rsidRDefault="00F967F0" w:rsidP="00B45A1E">
      <w:pPr>
        <w:pStyle w:val="a"/>
        <w:numPr>
          <w:ilvl w:val="0"/>
          <w:numId w:val="0"/>
        </w:numPr>
        <w:ind w:left="432"/>
      </w:pPr>
      <w:r>
        <w:tab/>
        <w:t>R</w:t>
      </w:r>
      <w:r>
        <w:rPr>
          <w:rFonts w:hint="eastAsia"/>
        </w:rPr>
        <w:t>e</w:t>
      </w:r>
      <w:r>
        <w:t>write</w:t>
      </w:r>
      <w:r>
        <w:rPr>
          <w:rFonts w:hint="eastAsia"/>
        </w:rPr>
        <w:t>是</w:t>
      </w:r>
      <w:r>
        <w:t>通过</w:t>
      </w:r>
      <w:r>
        <w:t>URL</w:t>
      </w:r>
      <w:r>
        <w:rPr>
          <w:rFonts w:hint="eastAsia"/>
        </w:rPr>
        <w:t>重写</w:t>
      </w:r>
      <w:r>
        <w:t>隐藏应用的入口文件</w:t>
      </w:r>
      <w:proofErr w:type="spellStart"/>
      <w:r>
        <w:t>index.php</w:t>
      </w:r>
      <w:proofErr w:type="spellEnd"/>
      <w:r w:rsidR="008731F9">
        <w:t>:</w:t>
      </w:r>
    </w:p>
    <w:p w14:paraId="551B389D" w14:textId="08EB1EE4" w:rsidR="008731F9" w:rsidRDefault="00B110A0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r w:rsidR="00035A7E">
        <w:t>Apache</w:t>
      </w:r>
      <w:r w:rsidR="00035A7E">
        <w:rPr>
          <w:rFonts w:hint="eastAsia"/>
        </w:rPr>
        <w:t>开启</w:t>
      </w:r>
      <w:r w:rsidR="00035A7E">
        <w:t>mod_rewrite.so</w:t>
      </w:r>
      <w:r w:rsidR="00035A7E">
        <w:rPr>
          <w:rFonts w:hint="eastAsia"/>
        </w:rPr>
        <w:t>模块</w:t>
      </w:r>
    </w:p>
    <w:p w14:paraId="673E18F4" w14:textId="56123C44" w:rsidR="006F2796" w:rsidRDefault="006F2796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82A84">
        <w:t>A</w:t>
      </w:r>
      <w:r w:rsidR="00782A84">
        <w:rPr>
          <w:rFonts w:hint="eastAsia"/>
        </w:rPr>
        <w:t>llow</w:t>
      </w:r>
      <w:r w:rsidR="00782A84">
        <w:t>Override</w:t>
      </w:r>
      <w:proofErr w:type="spellEnd"/>
      <w:r w:rsidR="00782A84">
        <w:t xml:space="preserve"> </w:t>
      </w:r>
      <w:r w:rsidR="00782A84">
        <w:t>设置为</w:t>
      </w:r>
      <w:r w:rsidR="00782A84">
        <w:t xml:space="preserve"> All</w:t>
      </w:r>
    </w:p>
    <w:p w14:paraId="0D3A6CAB" w14:textId="42FF7271" w:rsidR="0030173C" w:rsidRDefault="0030173C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</w:t>
      </w:r>
      <w:r>
        <w:t>分布式配置文件</w:t>
      </w:r>
      <w:r>
        <w:t xml:space="preserve"> </w:t>
      </w:r>
      <w:proofErr w:type="spellStart"/>
      <w:r>
        <w:rPr>
          <w:rFonts w:hint="eastAsia"/>
        </w:rPr>
        <w:t>htaccess</w:t>
      </w:r>
      <w:proofErr w:type="spellEnd"/>
    </w:p>
    <w:p w14:paraId="5ADF6857" w14:textId="380B7241" w:rsidR="00B222F5" w:rsidRDefault="00B222F5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 w:rsidR="006B18AF">
        <w:tab/>
      </w:r>
      <w:r w:rsidRPr="005B20D9">
        <w:rPr>
          <w:rFonts w:hint="eastAsia"/>
          <w:color w:val="92D050"/>
        </w:rPr>
        <w:t>重启</w:t>
      </w:r>
      <w:r w:rsidR="005B20D9">
        <w:rPr>
          <w:color w:val="92D050"/>
        </w:rPr>
        <w:t>A</w:t>
      </w:r>
      <w:r w:rsidR="005B20D9">
        <w:rPr>
          <w:rFonts w:hint="eastAsia"/>
          <w:color w:val="92D050"/>
        </w:rPr>
        <w:t>pache</w:t>
      </w:r>
      <w:r w:rsidR="005B20D9">
        <w:rPr>
          <w:rFonts w:hint="eastAsia"/>
          <w:color w:val="92D050"/>
        </w:rPr>
        <w:t>服务</w:t>
      </w:r>
      <w:r>
        <w:t>后生效</w:t>
      </w:r>
    </w:p>
    <w:p w14:paraId="49425638" w14:textId="77777777" w:rsidR="00B45A1E" w:rsidRDefault="00B45A1E" w:rsidP="00B45A1E">
      <w:pPr>
        <w:pStyle w:val="a"/>
        <w:numPr>
          <w:ilvl w:val="0"/>
          <w:numId w:val="0"/>
        </w:numPr>
        <w:ind w:left="432"/>
      </w:pPr>
    </w:p>
    <w:p w14:paraId="6E99A160" w14:textId="32817862" w:rsidR="00FC27C2" w:rsidRDefault="00FC27C2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实现</w:t>
      </w:r>
      <w:r>
        <w:t>更接近生产环境的</w:t>
      </w:r>
      <w:r>
        <w:t>URL</w:t>
      </w:r>
    </w:p>
    <w:p w14:paraId="36934D3D" w14:textId="150D8E7D" w:rsidR="00AE2B48" w:rsidRDefault="00AE2B48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t>A</w:t>
      </w:r>
      <w:r>
        <w:rPr>
          <w:rFonts w:hint="eastAsia"/>
        </w:rPr>
        <w:t>p</w:t>
      </w:r>
      <w:r>
        <w:t>ache</w:t>
      </w:r>
      <w:r>
        <w:rPr>
          <w:rFonts w:hint="eastAsia"/>
        </w:rPr>
        <w:t>开启</w:t>
      </w:r>
      <w:r>
        <w:t>mod_vhost_alias.so</w:t>
      </w:r>
      <w:r>
        <w:rPr>
          <w:rFonts w:hint="eastAsia"/>
        </w:rPr>
        <w:t>模块</w:t>
      </w:r>
    </w:p>
    <w:p w14:paraId="76006ECE" w14:textId="1D106E19" w:rsidR="001F11FE" w:rsidRDefault="001F11FE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t>httpd-vhosts.conf</w:t>
      </w:r>
      <w:proofErr w:type="spellEnd"/>
    </w:p>
    <w:p w14:paraId="476D4E1A" w14:textId="054FE305" w:rsidR="007F4D6B" w:rsidRDefault="007F4D6B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</w:t>
      </w:r>
      <w:r>
        <w:t>hosts</w:t>
      </w:r>
      <w:r>
        <w:t>主机头实现转发</w:t>
      </w:r>
    </w:p>
    <w:p w14:paraId="1C0FA052" w14:textId="77777777" w:rsidR="00374B5C" w:rsidRDefault="00374B5C" w:rsidP="00626D91">
      <w:pPr>
        <w:pStyle w:val="a"/>
        <w:numPr>
          <w:ilvl w:val="0"/>
          <w:numId w:val="0"/>
        </w:numPr>
        <w:ind w:left="432" w:firstLine="288"/>
        <w:rPr>
          <w:rFonts w:hint="eastAsia"/>
        </w:rPr>
      </w:pPr>
      <w:r w:rsidRPr="005B20D9">
        <w:rPr>
          <w:rFonts w:hint="eastAsia"/>
          <w:color w:val="92D050"/>
        </w:rPr>
        <w:t>重启</w:t>
      </w:r>
      <w:r>
        <w:rPr>
          <w:color w:val="92D050"/>
        </w:rPr>
        <w:t>A</w:t>
      </w:r>
      <w:r>
        <w:rPr>
          <w:rFonts w:hint="eastAsia"/>
          <w:color w:val="92D050"/>
        </w:rPr>
        <w:t>pache</w:t>
      </w:r>
      <w:r>
        <w:rPr>
          <w:rFonts w:hint="eastAsia"/>
          <w:color w:val="92D050"/>
        </w:rPr>
        <w:t>服务</w:t>
      </w:r>
      <w:r>
        <w:t>后生效</w:t>
      </w:r>
    </w:p>
    <w:p w14:paraId="10F28C38" w14:textId="6BC37E40" w:rsidR="00B45A1E" w:rsidRPr="004B2A91" w:rsidRDefault="00773A18" w:rsidP="00B45A1E">
      <w:pPr>
        <w:pStyle w:val="a"/>
        <w:numPr>
          <w:ilvl w:val="0"/>
          <w:numId w:val="0"/>
        </w:numPr>
        <w:ind w:left="432"/>
        <w:rPr>
          <w:color w:val="FF0000"/>
        </w:rPr>
      </w:pPr>
      <w:r w:rsidRPr="004B2A91">
        <w:rPr>
          <w:rFonts w:hint="eastAsia"/>
          <w:color w:val="FF0000"/>
        </w:rPr>
        <w:lastRenderedPageBreak/>
        <w:t>跳转</w:t>
      </w:r>
      <w:r w:rsidRPr="004B2A91">
        <w:rPr>
          <w:color w:val="FF0000"/>
        </w:rPr>
        <w:t>与</w:t>
      </w:r>
      <w:r w:rsidRPr="004B2A91">
        <w:rPr>
          <w:color w:val="FF0000"/>
        </w:rPr>
        <w:t>AJAX</w:t>
      </w:r>
      <w:r w:rsidRPr="004B2A91">
        <w:rPr>
          <w:rFonts w:hint="eastAsia"/>
          <w:color w:val="FF0000"/>
        </w:rPr>
        <w:t>数据</w:t>
      </w:r>
      <w:r w:rsidRPr="004B2A91">
        <w:rPr>
          <w:color w:val="FF0000"/>
        </w:rPr>
        <w:t>返回</w:t>
      </w:r>
    </w:p>
    <w:p w14:paraId="30E969AC" w14:textId="0580FBB6" w:rsidR="004B2A91" w:rsidRDefault="004B2A91" w:rsidP="00B45A1E">
      <w:pPr>
        <w:pStyle w:val="a"/>
        <w:numPr>
          <w:ilvl w:val="0"/>
          <w:numId w:val="0"/>
        </w:numPr>
        <w:ind w:left="432"/>
      </w:pPr>
      <w:r>
        <w:tab/>
      </w:r>
      <w:r w:rsidR="00CB38B7">
        <w:t>以下几种跳转</w:t>
      </w:r>
      <w:r w:rsidR="00CB38B7">
        <w:rPr>
          <w:rFonts w:hint="eastAsia"/>
        </w:rPr>
        <w:t>和</w:t>
      </w:r>
      <w:r w:rsidR="00BC3FC8">
        <w:rPr>
          <w:rFonts w:hint="eastAsia"/>
        </w:rPr>
        <w:t>响</w:t>
      </w:r>
      <w:r w:rsidR="00CB38B7">
        <w:t>应</w:t>
      </w:r>
      <w:r w:rsidR="00BC3FC8">
        <w:t>：</w:t>
      </w:r>
    </w:p>
    <w:p w14:paraId="2708C0B0" w14:textId="77777777" w:rsidR="00DF46DE" w:rsidRDefault="00BC3FC8" w:rsidP="00DF46D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 w:rsidR="004940CC">
        <w:t>redirect</w:t>
      </w:r>
      <w:r w:rsidR="00A2196D">
        <w:rPr>
          <w:rFonts w:hint="eastAsia"/>
        </w:rPr>
        <w:t>重定向</w:t>
      </w:r>
      <w:r w:rsidR="004806DC">
        <w:tab/>
      </w:r>
      <w:r w:rsidR="004806DC">
        <w:tab/>
      </w:r>
    </w:p>
    <w:p w14:paraId="2F3B0023" w14:textId="15D4E181" w:rsidR="00BC3FC8" w:rsidRDefault="004806DC" w:rsidP="00DF46DE">
      <w:pPr>
        <w:pStyle w:val="a"/>
        <w:numPr>
          <w:ilvl w:val="0"/>
          <w:numId w:val="0"/>
        </w:numPr>
        <w:ind w:left="1872"/>
      </w:pPr>
      <w:r>
        <w:t>参数（</w:t>
      </w:r>
      <w:r>
        <w:rPr>
          <w:rFonts w:hint="eastAsia"/>
        </w:rPr>
        <w:t>地址表达式</w:t>
      </w:r>
      <w:r>
        <w:t xml:space="preserve"> </w:t>
      </w:r>
      <w:r>
        <w:t xml:space="preserve"> </w:t>
      </w:r>
      <w:r>
        <w:rPr>
          <w:rFonts w:hint="eastAsia"/>
        </w:rPr>
        <w:t>附加</w:t>
      </w:r>
      <w:r>
        <w:t>参数</w:t>
      </w:r>
      <w:r>
        <w:t xml:space="preserve"> </w:t>
      </w:r>
      <w:r>
        <w:t xml:space="preserve"> </w:t>
      </w:r>
      <w:r>
        <w:rPr>
          <w:rFonts w:hint="eastAsia"/>
        </w:rPr>
        <w:t>跳转</w:t>
      </w:r>
      <w:r>
        <w:t>时间</w:t>
      </w:r>
      <w:r>
        <w:t xml:space="preserve">s </w:t>
      </w:r>
      <w:r>
        <w:t xml:space="preserve"> </w:t>
      </w:r>
      <w:r>
        <w:rPr>
          <w:rFonts w:hint="eastAsia"/>
        </w:rPr>
        <w:t>提示信息</w:t>
      </w:r>
      <w:r>
        <w:t>）</w:t>
      </w:r>
    </w:p>
    <w:p w14:paraId="0727684A" w14:textId="0C2D538B" w:rsidR="007A4DD4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success</w:t>
      </w:r>
      <w:r>
        <w:rPr>
          <w:rFonts w:hint="eastAsia"/>
        </w:rPr>
        <w:t>成功提示</w:t>
      </w:r>
      <w:r>
        <w:t>跳转</w:t>
      </w:r>
      <w:r w:rsidR="004806DC">
        <w:t xml:space="preserve"> </w:t>
      </w:r>
    </w:p>
    <w:p w14:paraId="2CE912CB" w14:textId="24617248" w:rsidR="00DF46DE" w:rsidRDefault="00DF46DE" w:rsidP="00EC4B1C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t>参数（</w:t>
      </w:r>
      <w:r>
        <w:rPr>
          <w:rFonts w:hint="eastAsia"/>
        </w:rPr>
        <w:t>提示信息</w:t>
      </w:r>
      <w:r>
        <w:t xml:space="preserve"> </w:t>
      </w:r>
      <w:r>
        <w:rPr>
          <w:rFonts w:hint="eastAsia"/>
        </w:rPr>
        <w:t>跳转</w:t>
      </w:r>
      <w:r>
        <w:t>地址</w:t>
      </w:r>
      <w:r>
        <w:t xml:space="preserve"> </w:t>
      </w:r>
      <w:r>
        <w:rPr>
          <w:rFonts w:hint="eastAsia"/>
        </w:rPr>
        <w:t>跳转时间</w:t>
      </w:r>
      <w:r>
        <w:t>s</w:t>
      </w:r>
      <w:r>
        <w:rPr>
          <w:rFonts w:hint="eastAsia"/>
        </w:rPr>
        <w:t>）</w:t>
      </w:r>
    </w:p>
    <w:p w14:paraId="7557EC14" w14:textId="77777777" w:rsidR="00DF46DE" w:rsidRDefault="007A4DD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>error</w:t>
      </w:r>
      <w:r>
        <w:t>错误提示跳转</w:t>
      </w:r>
      <w:r w:rsidR="004806DC">
        <w:tab/>
      </w:r>
    </w:p>
    <w:p w14:paraId="2DE93601" w14:textId="4908A8D0" w:rsidR="007A4DD4" w:rsidRDefault="00DF46DE" w:rsidP="00DF46DE">
      <w:pPr>
        <w:pStyle w:val="a"/>
        <w:numPr>
          <w:ilvl w:val="0"/>
          <w:numId w:val="0"/>
        </w:numPr>
        <w:ind w:left="1872"/>
        <w:rPr>
          <w:rFonts w:hint="eastAsia"/>
        </w:rPr>
      </w:pPr>
      <w:r>
        <w:t>参数（</w:t>
      </w:r>
      <w:r w:rsidR="004806DC">
        <w:rPr>
          <w:rFonts w:hint="eastAsia"/>
        </w:rPr>
        <w:t>提示信息</w:t>
      </w:r>
      <w:r w:rsidR="004806DC">
        <w:t xml:space="preserve"> </w:t>
      </w:r>
      <w:r w:rsidR="004806DC">
        <w:rPr>
          <w:rFonts w:hint="eastAsia"/>
        </w:rPr>
        <w:t>跳转</w:t>
      </w:r>
      <w:r w:rsidR="004806DC">
        <w:t>地址</w:t>
      </w:r>
      <w:r w:rsidR="004806DC">
        <w:t xml:space="preserve"> </w:t>
      </w:r>
      <w:r w:rsidR="004806DC">
        <w:rPr>
          <w:rFonts w:hint="eastAsia"/>
        </w:rPr>
        <w:t>跳转时间</w:t>
      </w:r>
      <w:r w:rsidR="004806DC">
        <w:t>s</w:t>
      </w:r>
      <w:r>
        <w:rPr>
          <w:rFonts w:hint="eastAsia"/>
        </w:rPr>
        <w:t>）</w:t>
      </w:r>
    </w:p>
    <w:p w14:paraId="43FA0D12" w14:textId="2954D6A9" w:rsidR="00B45A1E" w:rsidRDefault="006C18AD" w:rsidP="00B45A1E">
      <w:pPr>
        <w:pStyle w:val="a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>
        <w:t>ajaxReturn</w:t>
      </w:r>
      <w:proofErr w:type="spellEnd"/>
      <w:r>
        <w:rPr>
          <w:rFonts w:hint="eastAsia"/>
        </w:rPr>
        <w:t>实现</w:t>
      </w:r>
      <w:r>
        <w:t>A</w:t>
      </w:r>
      <w:r>
        <w:rPr>
          <w:rFonts w:hint="eastAsia"/>
        </w:rPr>
        <w:t>jax</w:t>
      </w:r>
      <w:r>
        <w:t>数据返回</w:t>
      </w:r>
    </w:p>
    <w:p w14:paraId="278C70AA" w14:textId="25FCAE55" w:rsidR="00415FC7" w:rsidRDefault="00550FB4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参数</w:t>
      </w:r>
      <w:r>
        <w:t>（</w:t>
      </w:r>
      <w:r w:rsidR="00A606C7">
        <w:t>返回数据</w:t>
      </w:r>
      <w:r w:rsidR="00A606C7">
        <w:t xml:space="preserve">  </w:t>
      </w:r>
      <w:r w:rsidR="00A606C7">
        <w:rPr>
          <w:rFonts w:hint="eastAsia"/>
        </w:rPr>
        <w:t>数据</w:t>
      </w:r>
      <w:r w:rsidR="00A606C7">
        <w:t>格式</w:t>
      </w:r>
      <w:r>
        <w:t>）</w:t>
      </w:r>
    </w:p>
    <w:p w14:paraId="320B9424" w14:textId="30082C8B" w:rsidR="00476AA9" w:rsidRDefault="00476AA9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tab/>
      </w:r>
      <w:r>
        <w:t>控制器定义了六个</w:t>
      </w:r>
      <w:r>
        <w:rPr>
          <w:rFonts w:hint="eastAsia"/>
        </w:rPr>
        <w:t>常量</w:t>
      </w:r>
      <w:r>
        <w:t>，</w:t>
      </w:r>
      <w:r>
        <w:rPr>
          <w:rFonts w:hint="eastAsia"/>
        </w:rPr>
        <w:t>用来</w:t>
      </w:r>
      <w:r>
        <w:t>快速判断请求的类型</w:t>
      </w:r>
      <w:r w:rsidR="00AB72A1">
        <w:t>：</w:t>
      </w:r>
    </w:p>
    <w:p w14:paraId="5ABD6CEA" w14:textId="3D7DD8C4" w:rsidR="00AB72A1" w:rsidRDefault="00AB72A1" w:rsidP="00B45A1E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IS_GET</w:t>
      </w:r>
      <w:r>
        <w:rPr>
          <w:rFonts w:hint="eastAsia"/>
        </w:rPr>
        <w:t>、</w:t>
      </w:r>
      <w:r>
        <w:t>IS_POST</w:t>
      </w:r>
      <w:r>
        <w:rPr>
          <w:rFonts w:hint="eastAsia"/>
        </w:rPr>
        <w:t>、</w:t>
      </w:r>
      <w:r>
        <w:t>IS_PUT</w:t>
      </w:r>
      <w:r>
        <w:rPr>
          <w:rFonts w:hint="eastAsia"/>
        </w:rPr>
        <w:t>、</w:t>
      </w:r>
      <w:r>
        <w:t>IS_DELETE</w:t>
      </w:r>
      <w:r>
        <w:rPr>
          <w:rFonts w:hint="eastAsia"/>
        </w:rPr>
        <w:t>、</w:t>
      </w:r>
      <w:r>
        <w:t>IS_AJAX</w:t>
      </w:r>
      <w:r>
        <w:rPr>
          <w:rFonts w:hint="eastAsia"/>
        </w:rPr>
        <w:t>、</w:t>
      </w:r>
      <w:r>
        <w:t>REQUEST_METHOD</w:t>
      </w:r>
      <w:r>
        <w:rPr>
          <w:rFonts w:hint="eastAsia"/>
        </w:rPr>
        <w:t>（</w:t>
      </w:r>
      <w:r>
        <w:t>枚举</w:t>
      </w:r>
      <w:r>
        <w:rPr>
          <w:rFonts w:hint="eastAsia"/>
        </w:rPr>
        <w:t>）</w:t>
      </w:r>
    </w:p>
    <w:p w14:paraId="6B0D02CF" w14:textId="76E5C001" w:rsidR="00727F49" w:rsidRDefault="00727F49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不使用</w:t>
      </w:r>
      <w:proofErr w:type="spellStart"/>
      <w:r>
        <w:t>jquery</w:t>
      </w:r>
      <w:proofErr w:type="spellEnd"/>
      <w:r>
        <w:t>的话，</w:t>
      </w:r>
      <w:r>
        <w:t>AJAX</w:t>
      </w:r>
      <w:r>
        <w:rPr>
          <w:rFonts w:hint="eastAsia"/>
        </w:rPr>
        <w:t>请求</w:t>
      </w:r>
      <w:r>
        <w:t>要添加识别参数：</w:t>
      </w:r>
      <w:r>
        <w:rPr>
          <w:rFonts w:hint="eastAsia"/>
        </w:rPr>
        <w:t>通过</w:t>
      </w:r>
      <w:r w:rsidRPr="001F3008">
        <w:rPr>
          <w:color w:val="92D050"/>
        </w:rPr>
        <w:t>VAR_AJAX_SUBMIT</w:t>
      </w:r>
      <w:r>
        <w:rPr>
          <w:rFonts w:hint="eastAsia"/>
        </w:rPr>
        <w:t>配置</w:t>
      </w:r>
    </w:p>
    <w:p w14:paraId="6AD44560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  <w:bookmarkStart w:id="0" w:name="_GoBack"/>
      <w:bookmarkEnd w:id="0"/>
    </w:p>
    <w:p w14:paraId="6C766BE8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1616A330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7D7F1E4F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10BAAD8B" w14:textId="77777777" w:rsidR="00B45A1E" w:rsidRDefault="00B45A1E" w:rsidP="00B45A1E">
      <w:pPr>
        <w:pStyle w:val="a"/>
        <w:numPr>
          <w:ilvl w:val="0"/>
          <w:numId w:val="0"/>
        </w:numPr>
        <w:ind w:left="432"/>
        <w:rPr>
          <w:rFonts w:hint="eastAsia"/>
        </w:rPr>
      </w:pPr>
    </w:p>
    <w:p w14:paraId="2F033AD8" w14:textId="77777777" w:rsidR="00B45A1E" w:rsidRDefault="00B45A1E" w:rsidP="001638E5">
      <w:pPr>
        <w:pStyle w:val="a"/>
        <w:numPr>
          <w:ilvl w:val="0"/>
          <w:numId w:val="0"/>
        </w:numPr>
      </w:pPr>
    </w:p>
    <w:p w14:paraId="446A2DCE" w14:textId="557FCE49" w:rsidR="00533586" w:rsidRDefault="00CE6C33" w:rsidP="001A46F3">
      <w:pPr>
        <w:pStyle w:val="a"/>
      </w:pPr>
      <w:proofErr w:type="spellStart"/>
      <w:r>
        <w:rPr>
          <w:rFonts w:hint="eastAsia"/>
        </w:rPr>
        <w:t>df</w:t>
      </w:r>
      <w:proofErr w:type="spellEnd"/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02774" w14:textId="77777777" w:rsidR="00D41B4E" w:rsidRDefault="00D41B4E">
      <w:r>
        <w:separator/>
      </w:r>
    </w:p>
    <w:p w14:paraId="3B767AB0" w14:textId="77777777" w:rsidR="00D41B4E" w:rsidRDefault="00D41B4E"/>
  </w:endnote>
  <w:endnote w:type="continuationSeparator" w:id="0">
    <w:p w14:paraId="766E8031" w14:textId="77777777" w:rsidR="00D41B4E" w:rsidRDefault="00D41B4E">
      <w:r>
        <w:continuationSeparator/>
      </w:r>
    </w:p>
    <w:p w14:paraId="0838BBD5" w14:textId="77777777" w:rsidR="00D41B4E" w:rsidRDefault="00D41B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31D4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00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E7E493" w14:textId="77777777" w:rsidR="00D41B4E" w:rsidRDefault="00D41B4E">
      <w:r>
        <w:separator/>
      </w:r>
    </w:p>
    <w:p w14:paraId="6F38B145" w14:textId="77777777" w:rsidR="00D41B4E" w:rsidRDefault="00D41B4E"/>
  </w:footnote>
  <w:footnote w:type="continuationSeparator" w:id="0">
    <w:p w14:paraId="21D7B46D" w14:textId="77777777" w:rsidR="00D41B4E" w:rsidRDefault="00D41B4E">
      <w:r>
        <w:continuationSeparator/>
      </w:r>
    </w:p>
    <w:p w14:paraId="6B317B02" w14:textId="77777777" w:rsidR="00D41B4E" w:rsidRDefault="00D41B4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B260BB2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1A97"/>
    <w:multiLevelType w:val="hybridMultilevel"/>
    <w:tmpl w:val="E2E4FE44"/>
    <w:lvl w:ilvl="0" w:tplc="A0A69F6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76"/>
    <w:rsid w:val="00021A95"/>
    <w:rsid w:val="00035A7E"/>
    <w:rsid w:val="00074A96"/>
    <w:rsid w:val="000941E8"/>
    <w:rsid w:val="000C18A8"/>
    <w:rsid w:val="000D08CB"/>
    <w:rsid w:val="000F72E0"/>
    <w:rsid w:val="001638E5"/>
    <w:rsid w:val="001741A3"/>
    <w:rsid w:val="00175776"/>
    <w:rsid w:val="001919B4"/>
    <w:rsid w:val="001A46F3"/>
    <w:rsid w:val="001B16E9"/>
    <w:rsid w:val="001B7B8E"/>
    <w:rsid w:val="001F11FE"/>
    <w:rsid w:val="001F3008"/>
    <w:rsid w:val="002078FD"/>
    <w:rsid w:val="00287DC3"/>
    <w:rsid w:val="002919A4"/>
    <w:rsid w:val="002C4316"/>
    <w:rsid w:val="0030173C"/>
    <w:rsid w:val="00307612"/>
    <w:rsid w:val="00323E4F"/>
    <w:rsid w:val="00332626"/>
    <w:rsid w:val="00374B5C"/>
    <w:rsid w:val="0037769D"/>
    <w:rsid w:val="00386D0D"/>
    <w:rsid w:val="003D0725"/>
    <w:rsid w:val="00414230"/>
    <w:rsid w:val="00415FC7"/>
    <w:rsid w:val="00432314"/>
    <w:rsid w:val="004379B3"/>
    <w:rsid w:val="004673C8"/>
    <w:rsid w:val="00474C31"/>
    <w:rsid w:val="00474CD2"/>
    <w:rsid w:val="00476AA9"/>
    <w:rsid w:val="004806DC"/>
    <w:rsid w:val="00486973"/>
    <w:rsid w:val="004940CC"/>
    <w:rsid w:val="004A16A8"/>
    <w:rsid w:val="004B2A91"/>
    <w:rsid w:val="004D238E"/>
    <w:rsid w:val="004F6C38"/>
    <w:rsid w:val="00520CF7"/>
    <w:rsid w:val="00533586"/>
    <w:rsid w:val="00535EAB"/>
    <w:rsid w:val="00547C66"/>
    <w:rsid w:val="00550FB4"/>
    <w:rsid w:val="005B20D9"/>
    <w:rsid w:val="005F68A6"/>
    <w:rsid w:val="00626D91"/>
    <w:rsid w:val="006B18AF"/>
    <w:rsid w:val="006C18AD"/>
    <w:rsid w:val="006C5456"/>
    <w:rsid w:val="006D4306"/>
    <w:rsid w:val="006F2796"/>
    <w:rsid w:val="007134EE"/>
    <w:rsid w:val="00727F49"/>
    <w:rsid w:val="0076358F"/>
    <w:rsid w:val="00773A18"/>
    <w:rsid w:val="00782A84"/>
    <w:rsid w:val="00791A1A"/>
    <w:rsid w:val="007A4DD4"/>
    <w:rsid w:val="007E75FE"/>
    <w:rsid w:val="007F4D6B"/>
    <w:rsid w:val="00823EF1"/>
    <w:rsid w:val="00847F61"/>
    <w:rsid w:val="008731F9"/>
    <w:rsid w:val="008B5927"/>
    <w:rsid w:val="008E0A98"/>
    <w:rsid w:val="00913B9B"/>
    <w:rsid w:val="00942B64"/>
    <w:rsid w:val="009E4AEE"/>
    <w:rsid w:val="00A1605C"/>
    <w:rsid w:val="00A2196D"/>
    <w:rsid w:val="00A46CEC"/>
    <w:rsid w:val="00A606C7"/>
    <w:rsid w:val="00A70856"/>
    <w:rsid w:val="00A9431F"/>
    <w:rsid w:val="00AA0490"/>
    <w:rsid w:val="00AB72A1"/>
    <w:rsid w:val="00AE2B48"/>
    <w:rsid w:val="00AF05F2"/>
    <w:rsid w:val="00B110A0"/>
    <w:rsid w:val="00B222F5"/>
    <w:rsid w:val="00B45A1E"/>
    <w:rsid w:val="00B47125"/>
    <w:rsid w:val="00B90862"/>
    <w:rsid w:val="00B9720D"/>
    <w:rsid w:val="00BB2E83"/>
    <w:rsid w:val="00BC3FC8"/>
    <w:rsid w:val="00C35F1A"/>
    <w:rsid w:val="00C9613D"/>
    <w:rsid w:val="00CB38B7"/>
    <w:rsid w:val="00CE6C33"/>
    <w:rsid w:val="00D41B4E"/>
    <w:rsid w:val="00DD5D8E"/>
    <w:rsid w:val="00DF0F59"/>
    <w:rsid w:val="00DF46DE"/>
    <w:rsid w:val="00E5720C"/>
    <w:rsid w:val="00E94884"/>
    <w:rsid w:val="00EB7E02"/>
    <w:rsid w:val="00EC4B1C"/>
    <w:rsid w:val="00EF1FA5"/>
    <w:rsid w:val="00EF7671"/>
    <w:rsid w:val="00F03B90"/>
    <w:rsid w:val="00F14F6C"/>
    <w:rsid w:val="00F85836"/>
    <w:rsid w:val="00F967F0"/>
    <w:rsid w:val="00FA7C64"/>
    <w:rsid w:val="00FC27C2"/>
    <w:rsid w:val="00FC2E44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50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844"/>
    <w:rsid w:val="008A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D0F34DA9C9D874DB6AF1553ADA80A76">
    <w:name w:val="3D0F34DA9C9D874DB6AF1553ADA80A76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54CEFB75870DA543BFC6CCB2F1E53580">
    <w:name w:val="54CEFB75870DA543BFC6CCB2F1E5358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37</TotalTime>
  <Pages>4</Pages>
  <Words>239</Words>
  <Characters>1366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2017-07-06T06:06:00Z</dcterms:created>
  <dcterms:modified xsi:type="dcterms:W3CDTF">2017-07-06T09:29:00Z</dcterms:modified>
</cp:coreProperties>
</file>